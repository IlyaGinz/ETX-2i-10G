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5E2597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99D3F017DD404D41BFBA9B9AA30392C6"/>
          </w:placeholder>
          <w:text/>
        </w:sdtPr>
        <w:sdtEndPr/>
        <w:sdtContent>
          <w:r w:rsidR="00BB6BE7" w:rsidRPr="00BB6BE7">
            <w:t>ETX-2I-10G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548645541"/>
          <w:placeholder>
            <w:docPart w:val="B4A0EED95A11467C8231FD8EA23E3FC8"/>
          </w:placeholder>
          <w:date w:fullDate="2018-01-09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5E2597">
            <w:t>09/01/2018</w:t>
          </w:r>
        </w:sdtContent>
      </w:sdt>
    </w:p>
    <w:p w:rsidR="00AF162A" w:rsidRDefault="00AF162A" w:rsidP="00BB6BE7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8CD4B8CDA9524610950BD84251F870BC"/>
          </w:placeholder>
          <w:text/>
        </w:sdtPr>
        <w:sdtEndPr/>
        <w:sdtContent>
          <w:r w:rsidR="00BB6BE7" w:rsidRPr="00BB6BE7">
            <w:t>ETX-2I-10G</w:t>
          </w:r>
        </w:sdtContent>
      </w:sdt>
    </w:p>
    <w:p w:rsidR="00AF162A" w:rsidRPr="0009357B" w:rsidRDefault="00AF162A" w:rsidP="00BB6BE7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963765175"/>
          <w:placeholder>
            <w:docPart w:val="C43AEA631BC846CB90DCAF8263587F19"/>
          </w:placeholder>
          <w:date w:fullDate="2018-01-07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BB6BE7">
            <w:t>07/01/2018</w:t>
          </w:r>
        </w:sdtContent>
      </w:sdt>
    </w:p>
    <w:p w:rsidR="00AF162A" w:rsidRDefault="00AF162A" w:rsidP="005E2597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182315273"/>
          <w:placeholder>
            <w:docPart w:val="F9E794A19645423D99C136EEA4271F91"/>
          </w:placeholder>
          <w:date w:fullDate="2017-06-26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5E2597">
            <w:t>26/06/2017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BB6BE7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Fonts w:hint="cs"/>
            <w:rtl/>
          </w:rPr>
          <w:id w:val="-1257283187"/>
          <w:placeholder>
            <w:docPart w:val="1D91F4706DD2445C8757E1DF46C7B1A6"/>
          </w:placeholder>
          <w:date w:fullDate="2018-01-09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BB6BE7">
            <w:t>09/01/2018</w:t>
          </w:r>
        </w:sdtContent>
      </w:sdt>
    </w:p>
    <w:p w:rsidR="00AF162A" w:rsidRPr="00DE6A78" w:rsidRDefault="00AF162A" w:rsidP="00BB6BE7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40AB88F6655B46E08912633DA7CD1478"/>
          </w:placeholder>
          <w:text/>
        </w:sdtPr>
        <w:sdtEndPr/>
        <w:sdtContent>
          <w:r w:rsidR="00BB6BE7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</w:sdtPr>
          <w:sdtEndPr/>
          <w:sdtContent>
            <w:tc>
              <w:tcPr>
                <w:tcW w:w="1145" w:type="dxa"/>
              </w:tcPr>
              <w:p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80914A1866B14304B3415EF735A18BA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962760500"/>
            <w:placeholder>
              <w:docPart w:val="235BB3248F5A4722A19577301C26B57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65095710"/>
            <w:placeholder>
              <w:docPart w:val="F002C1EF1E4F445EB2CD941AED5F452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30331026"/>
            <w:placeholder>
              <w:docPart w:val="820ADBBEA1C5410F87C27710A64377EB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63531632"/>
            <w:placeholder>
              <w:docPart w:val="1B6D4CC0E19B45CCAB995A8A0EB0391F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t>4.2.1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93029729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9C53B2CF9A0D4C83BEEC733659D90AE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71632965"/>
            <w:placeholder>
              <w:docPart w:val="83E407C9BF5340B3B0E89E1C725FB69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616833479"/>
            <w:placeholder>
              <w:docPart w:val="15B3BEE2B04D4E61B32EA7A5FDE0FC7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-1458333998"/>
            <w:placeholder>
              <w:docPart w:val="BC93B568C5F04FFBBAD3E1BAFC15CE3A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08055060"/>
            <w:placeholder>
              <w:docPart w:val="674DFAC1D5BC447DB2C89783E2FAB007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573159186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6073A812E1A345AC9FFC4D02F83D10D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300494478"/>
            <w:placeholder>
              <w:docPart w:val="0195AD10C56F4F09938BA4654BB1365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17712047"/>
            <w:placeholder>
              <w:docPart w:val="68C868F735F14BE992B33CC57C4745E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980198180"/>
            <w:placeholder>
              <w:docPart w:val="55BE5921FC38482CB83B70414E1687F0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6976620"/>
            <w:placeholder>
              <w:docPart w:val="013058DBAF874162A72EAC4D5B8D2297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784336188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CA89325F652741B58EC0AC05DEAB83D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650897300"/>
            <w:placeholder>
              <w:docPart w:val="63056484711E49A58FBCFA9617B36D4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70219907"/>
            <w:placeholder>
              <w:docPart w:val="BE04435B400B4086AFB0DA6AF431676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1148242231"/>
            <w:placeholder>
              <w:docPart w:val="EF4E7AF0C3ED413AB9C77D7262E2D00C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tl/>
                  </w:rPr>
                  <w:t xml:space="preserve">מבדק </w:t>
                </w:r>
                <w:r>
                  <w:rPr>
                    <w:rFonts w:hint="cs"/>
                    <w:rtl/>
                  </w:rPr>
                  <w:t xml:space="preserve">פותח </w:t>
                </w:r>
                <w:proofErr w:type="spellStart"/>
                <w:r>
                  <w:rPr>
                    <w:rFonts w:hint="cs"/>
                    <w:rtl/>
                  </w:rPr>
                  <w:t>רשיון</w:t>
                </w:r>
                <w:proofErr w:type="spellEnd"/>
                <w:r w:rsidRPr="00BB6BE7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71828321"/>
            <w:placeholder>
              <w:docPart w:val="2F1C0722B336497D9E712822F0733FC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4.2.4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794630569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1720C92B415A4B1E9BD355571A5CC89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611854892"/>
            <w:placeholder>
              <w:docPart w:val="42AFFFC5EE77419194092B027D81353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69356735"/>
            <w:placeholder>
              <w:docPart w:val="89ED4E33BD8D402088F5313A4F5D2F9F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52388994"/>
            <w:placeholder>
              <w:docPart w:val="F828D16A81774C6F95C8A8ECD756F5A8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ראה 7.7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63362280"/>
            <w:placeholder>
              <w:docPart w:val="1CFDB83AF8D64A74985C570AA57A6C0D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4.2.5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354074643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184E4615FB9D4064B3596D0EE72F841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86066520"/>
            <w:placeholder>
              <w:docPart w:val="1F9361F9F8464C629A08C6A1FF0942D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85342174"/>
            <w:placeholder>
              <w:docPart w:val="E3237530965E42398B32CD584AFEA2A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12114590"/>
            <w:placeholder>
              <w:docPart w:val="DDE21266C7014F62B2C2501F8DE948B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נבדק ידנית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99948648"/>
            <w:placeholder>
              <w:docPart w:val="130FAAC7A5664F47B4C3BC395DCB61A2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19139419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48442B9473474C3FB2D0C537740B598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214739130"/>
            <w:placeholder>
              <w:docPart w:val="FC074C67ADAC40F0B3C7DC2072ACD2A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80513835"/>
            <w:placeholder>
              <w:docPart w:val="1858461E1E6847F48A7409893524C01D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89692539"/>
            <w:placeholder>
              <w:docPart w:val="8812DBA6735B4313A50B3564796DCFE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 xml:space="preserve">הוצא </w:t>
                </w:r>
                <w:r w:rsidRPr="00BB6BE7">
                  <w:t>SFP</w:t>
                </w:r>
                <w:r w:rsidRPr="00BB6BE7">
                  <w:rPr>
                    <w:rtl/>
                  </w:rPr>
                  <w:t xml:space="preserve"> מהמכשיר ,הוכנס </w:t>
                </w:r>
                <w:r w:rsidRPr="00BB6BE7">
                  <w:t>SFP</w:t>
                </w:r>
                <w:r w:rsidRPr="00BB6BE7">
                  <w:rPr>
                    <w:rtl/>
                  </w:rPr>
                  <w:t xml:space="preserve"> למכשיר תקול שלא מזהה את סוג ה </w:t>
                </w:r>
                <w:r w:rsidRPr="00BB6BE7">
                  <w:t>SFP</w:t>
                </w:r>
                <w:r w:rsidRPr="00BB6BE7">
                  <w:rPr>
                    <w:rtl/>
                  </w:rPr>
                  <w:t xml:space="preserve">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638174755"/>
            <w:placeholder>
              <w:docPart w:val="6828F5D714FC41079889DDF073E5378A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004557321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732A9A870AE042DF8534433C2007CFE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451979273"/>
            <w:placeholder>
              <w:docPart w:val="234446833CA24C328D904AED8BBECE4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716504614"/>
            <w:placeholder>
              <w:docPart w:val="7022F1627CB0457BAE5547847415024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74376779"/>
            <w:placeholder>
              <w:docPart w:val="C0C62CD6E3F34634A9D4201E7BCA8585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 xml:space="preserve">הורכב מכשיר ללא התקן </w:t>
                </w:r>
                <w:r w:rsidRPr="00BB6BE7">
                  <w:t>USB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49581539"/>
            <w:placeholder>
              <w:docPart w:val="A37F02EE7A484CF7B37E64EF2E05DC2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905560268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19E3137C3C49408CA628C58E7EAC7B1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661083265"/>
            <w:placeholder>
              <w:docPart w:val="A5F059449F7542A49174EE14CF5ED77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844769464"/>
            <w:placeholder>
              <w:docPart w:val="3063A66024C04E70AB30C853A9AD14B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rtl/>
            </w:rPr>
            <w:id w:val="-892040154"/>
            <w:placeholder>
              <w:docPart w:val="B3F3397B5BB84D1EBB2F26884249C973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>מבדק מבקש לבדוק שהמאווררים מסתובבים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11409949"/>
            <w:placeholder>
              <w:docPart w:val="E1FE2A39B25B4E6EAFA6A57759062A1B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7.4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2070843722"/>
          </w:sdtPr>
          <w:sdtEndPr/>
          <w:sdtContent>
            <w:tc>
              <w:tcPr>
                <w:tcW w:w="1145" w:type="dxa"/>
              </w:tcPr>
              <w:p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7A4D6F3E3DE44218AB72D7F8661F7A9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90248552"/>
            <w:placeholder>
              <w:docPart w:val="33022B8D04F6457F903990B1AC449E3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168836396"/>
            <w:placeholder>
              <w:docPart w:val="9A3DA566AB754548A67B96FF460F7BB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34687172"/>
            <w:placeholder>
              <w:docPart w:val="2EC9B73AE95B4B51BE61B90EAE1145D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 xml:space="preserve">הוצא ספק , כובה ספק , הוכנס </w:t>
                </w:r>
                <w:r w:rsidRPr="00BB6BE7">
                  <w:t>DC</w:t>
                </w:r>
                <w:r w:rsidRPr="00BB6BE7">
                  <w:rPr>
                    <w:rtl/>
                  </w:rPr>
                  <w:t xml:space="preserve"> במקום </w:t>
                </w:r>
                <w:r w:rsidRPr="00BB6BE7">
                  <w:t>AC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209032955"/>
            <w:placeholder>
              <w:docPart w:val="ADF4829FDB0844BABCF4B00A59AB9A1D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7.5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46662886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727A92B89B234F06A52880850EC2F8E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46787379"/>
            <w:placeholder>
              <w:docPart w:val="2AD1A04485AC45B7BCF0B78CA5D7A8F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715785838"/>
            <w:placeholder>
              <w:docPart w:val="DB5BD4967EB9426A8345638F39E8EEC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332135552"/>
            <w:placeholder>
              <w:docPart w:val="E37FCBE8CA1C4AA0A72C620F2FD33422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 xml:space="preserve">הורכב מכשיר תקול </w:t>
                </w:r>
                <w:r w:rsidRPr="00BB6BE7">
                  <w:t>DG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118212197"/>
            <w:placeholder>
              <w:docPart w:val="756C9575115C4D59B51047473BAF1037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7.6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929393445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807029968D25454F91C79CCEE3C3ECE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69239186"/>
            <w:placeholder>
              <w:docPart w:val="F48B59009C04455CAC04A018BF21312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097241516"/>
            <w:placeholder>
              <w:docPart w:val="6BE73CA035A84B5B8ED56CCB25A9C0A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1977859"/>
            <w:placeholder>
              <w:docPart w:val="AA1C0B863AF14B3989CED709EBB7B42B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 w:rsidRPr="00BB6BE7">
                  <w:rPr>
                    <w:rtl/>
                  </w:rPr>
                  <w:t xml:space="preserve">הורכב מכשיר משבש </w:t>
                </w:r>
                <w:r w:rsidRPr="00BB6BE7">
                  <w:t>DATA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59824693"/>
            <w:placeholder>
              <w:docPart w:val="013BFD6CE0D14D10A21C273F752A51E0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7.7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379974382"/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0C4E0A030A5A49F6B88084ACECBD7F7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939130998"/>
            <w:placeholder>
              <w:docPart w:val="884AE187EBEF450892C9748EBBF2420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371109455"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B6BE7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979684387"/>
            <w:text/>
          </w:sdtPr>
          <w:sdtEndPr/>
          <w:sdtContent>
            <w:tc>
              <w:tcPr>
                <w:tcW w:w="3492" w:type="dxa"/>
              </w:tcPr>
              <w:p w:rsidR="00083CBC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נותק כבל </w:t>
                </w:r>
                <w:proofErr w:type="spellStart"/>
                <w:r>
                  <w:rPr>
                    <w:rFonts w:hint="cs"/>
                    <w:rtl/>
                  </w:rPr>
                  <w:t>מקונקטור</w:t>
                </w:r>
                <w:proofErr w:type="spellEnd"/>
                <w:r>
                  <w:rPr>
                    <w:rFonts w:hint="cs"/>
                    <w:rtl/>
                  </w:rPr>
                  <w:t xml:space="preserve"> </w:t>
                </w:r>
                <w:r>
                  <w:rPr>
                    <w:rFonts w:hint="cs"/>
                  </w:rPr>
                  <w:t>EXT CLK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1340472"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B6BE7" w:rsidP="00BB6BE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7.8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818639709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063834655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92131"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834E8C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20981646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ניתוק </w:t>
                </w:r>
                <w:r>
                  <w:rPr>
                    <w:rFonts w:hint="cs"/>
                  </w:rPr>
                  <w:t>SFP</w:t>
                </w:r>
                <w:r>
                  <w:rPr>
                    <w:rFonts w:hint="cs"/>
                    <w:rtl/>
                  </w:rPr>
                  <w:t xml:space="preserve"> לבדיקת </w:t>
                </w:r>
                <w:r>
                  <w:rPr>
                    <w:rFonts w:hint="cs"/>
                  </w:rPr>
                  <w:t>LOCKED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16831153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7.9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511374691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463036644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24221509"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834E8C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2103943212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קינפוג שגוי לבדיקת אי נעילת סקופ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448936278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7.9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787164395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396131794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39481327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44292784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לא נבדק במבדק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158692503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7.10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966744296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560758141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969803419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54049349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מכשיר נכנס כראוי לבדיקה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431617466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7.11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958024260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276440631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845476660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803198719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מבדק מבקש לבדוק נוריות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882043962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7.12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83021694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592005638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37495782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630599000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מבדק מקשר </w:t>
                </w:r>
                <w:r>
                  <w:rPr>
                    <w:rFonts w:hint="cs"/>
                  </w:rPr>
                  <w:t>MAC</w:t>
                </w:r>
                <w:r>
                  <w:rPr>
                    <w:rFonts w:hint="cs"/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93974020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-1454709892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151126787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20703987"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834E8C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color w:val="808080"/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771046335"/>
            <w:text/>
          </w:sdtPr>
          <w:sdtEndPr/>
          <w:sdtContent>
            <w:tc>
              <w:tcPr>
                <w:tcW w:w="3492" w:type="dxa"/>
              </w:tcPr>
              <w:p w:rsidR="00C822F4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מבדק מבצע כולל סגירת </w:t>
                </w:r>
                <w:proofErr w:type="spellStart"/>
                <w:r>
                  <w:rPr>
                    <w:rFonts w:hint="cs"/>
                    <w:rtl/>
                  </w:rPr>
                  <w:t>רשיונות</w:t>
                </w:r>
                <w:proofErr w:type="spellEnd"/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005045838"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834E8C" w:rsidP="00834E8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7.14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325174742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1137369139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968691887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393345622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1545975248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color w:val="808080"/>
              <w:sz w:val="32"/>
              <w:szCs w:val="28"/>
            </w:rPr>
            <w:id w:val="1104531055"/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06294330"/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</w:rPr>
            <w:id w:val="-129867542"/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1037692478"/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964541495"/>
            <w:showingPlcHdr/>
            <w:text/>
          </w:sdtPr>
          <w:sdtEndPr/>
          <w:sdtContent>
            <w:tc>
              <w:tcPr>
                <w:tcW w:w="3492" w:type="dxa"/>
              </w:tcPr>
              <w:p w:rsidR="00C822F4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color w:val="808080"/>
              <w:sz w:val="32"/>
              <w:szCs w:val="28"/>
              <w:rtl/>
            </w:rPr>
            <w:id w:val="-500895451"/>
            <w:showingPlcHdr/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C822F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8C6924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text/>
        </w:sdtPr>
        <w:sdtEndPr/>
        <w:sdtContent>
          <w:r w:rsidR="008C6924">
            <w:rPr>
              <w:rFonts w:hint="cs"/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420222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420222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date w:fullDate="2018-01-23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420222">
            <w:rPr>
              <w:rStyle w:val="Style1"/>
            </w:rPr>
            <w:t>23/01/2018</w:t>
          </w:r>
        </w:sdtContent>
      </w:sdt>
    </w:p>
    <w:sectPr w:rsidR="00AF162A" w:rsidSect="00102082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F5" w:rsidRDefault="00510FF5" w:rsidP="00AF162A">
      <w:r>
        <w:separator/>
      </w:r>
    </w:p>
  </w:endnote>
  <w:endnote w:type="continuationSeparator" w:id="0">
    <w:p w:rsidR="00510FF5" w:rsidRDefault="00510FF5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 w:rsidR="00095F75">
      <w:fldChar w:fldCharType="begin"/>
    </w:r>
    <w:r>
      <w:instrText xml:space="preserve"> PAGE </w:instrText>
    </w:r>
    <w:r w:rsidR="00095F75">
      <w:fldChar w:fldCharType="separate"/>
    </w:r>
    <w:r w:rsidR="00B0397A">
      <w:rPr>
        <w:noProof/>
      </w:rPr>
      <w:t>3</w:t>
    </w:r>
    <w:r w:rsidR="00095F75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F5" w:rsidRDefault="00510FF5" w:rsidP="00AF162A">
      <w:r>
        <w:separator/>
      </w:r>
    </w:p>
  </w:footnote>
  <w:footnote w:type="continuationSeparator" w:id="0">
    <w:p w:rsidR="00510FF5" w:rsidRDefault="00510FF5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510FF5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574A57">
      <w:rPr>
        <w:noProof/>
      </w:rPr>
      <w:t>Document7</w:t>
    </w:r>
    <w:r>
      <w:rPr>
        <w:noProof/>
      </w:rPr>
      <w:fldChar w:fldCharType="end"/>
    </w:r>
    <w:r w:rsidR="00AF162A">
      <w:t xml:space="preserve">             </w:t>
    </w:r>
  </w:p>
  <w:p w:rsidR="00AF162A" w:rsidRDefault="00095F75">
    <w:pPr>
      <w:pStyle w:val="Header"/>
    </w:pPr>
    <w:r>
      <w:fldChar w:fldCharType="begin"/>
    </w:r>
    <w:r w:rsidR="00AF162A">
      <w:instrText xml:space="preserve"> DATE  \* MERGEFORMAT </w:instrText>
    </w:r>
    <w:r>
      <w:fldChar w:fldCharType="separate"/>
    </w:r>
    <w:r w:rsidR="009468A9">
      <w:rPr>
        <w:noProof/>
      </w:rPr>
      <w:t>23/01/2018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BE7"/>
    <w:rsid w:val="00003298"/>
    <w:rsid w:val="000041FE"/>
    <w:rsid w:val="000445AB"/>
    <w:rsid w:val="00047CEC"/>
    <w:rsid w:val="000509A2"/>
    <w:rsid w:val="00077255"/>
    <w:rsid w:val="000819A4"/>
    <w:rsid w:val="00083CBC"/>
    <w:rsid w:val="0009357B"/>
    <w:rsid w:val="00095F75"/>
    <w:rsid w:val="000B1DDA"/>
    <w:rsid w:val="00102082"/>
    <w:rsid w:val="001A4A8F"/>
    <w:rsid w:val="001A52F7"/>
    <w:rsid w:val="001B1F18"/>
    <w:rsid w:val="001C4E3E"/>
    <w:rsid w:val="001E115F"/>
    <w:rsid w:val="00201643"/>
    <w:rsid w:val="0025554D"/>
    <w:rsid w:val="00282C89"/>
    <w:rsid w:val="002B7F4F"/>
    <w:rsid w:val="00377F5A"/>
    <w:rsid w:val="003C5F4F"/>
    <w:rsid w:val="003E2CC5"/>
    <w:rsid w:val="003F51AD"/>
    <w:rsid w:val="003F74CF"/>
    <w:rsid w:val="00407A80"/>
    <w:rsid w:val="00420222"/>
    <w:rsid w:val="004308C9"/>
    <w:rsid w:val="00446481"/>
    <w:rsid w:val="0049662D"/>
    <w:rsid w:val="004C6E24"/>
    <w:rsid w:val="004D1ED1"/>
    <w:rsid w:val="00510FF5"/>
    <w:rsid w:val="005321C8"/>
    <w:rsid w:val="00544143"/>
    <w:rsid w:val="00554159"/>
    <w:rsid w:val="00574A57"/>
    <w:rsid w:val="00595973"/>
    <w:rsid w:val="005C4D6C"/>
    <w:rsid w:val="005E2042"/>
    <w:rsid w:val="005E2597"/>
    <w:rsid w:val="005E6720"/>
    <w:rsid w:val="00620E10"/>
    <w:rsid w:val="006261A4"/>
    <w:rsid w:val="006847CD"/>
    <w:rsid w:val="006C6E7C"/>
    <w:rsid w:val="007177AD"/>
    <w:rsid w:val="007419EE"/>
    <w:rsid w:val="00747676"/>
    <w:rsid w:val="00785C07"/>
    <w:rsid w:val="007A1574"/>
    <w:rsid w:val="007C2215"/>
    <w:rsid w:val="007E07E8"/>
    <w:rsid w:val="0081370A"/>
    <w:rsid w:val="00834E8C"/>
    <w:rsid w:val="008C3E49"/>
    <w:rsid w:val="008C68C7"/>
    <w:rsid w:val="008C6924"/>
    <w:rsid w:val="00902B5F"/>
    <w:rsid w:val="009468A9"/>
    <w:rsid w:val="00993C67"/>
    <w:rsid w:val="009B1560"/>
    <w:rsid w:val="009B46B2"/>
    <w:rsid w:val="009E2662"/>
    <w:rsid w:val="00AE0FC6"/>
    <w:rsid w:val="00AF162A"/>
    <w:rsid w:val="00AF1ABD"/>
    <w:rsid w:val="00B0397A"/>
    <w:rsid w:val="00BB2542"/>
    <w:rsid w:val="00BB6BE7"/>
    <w:rsid w:val="00C311A6"/>
    <w:rsid w:val="00C40F61"/>
    <w:rsid w:val="00C42145"/>
    <w:rsid w:val="00C822F4"/>
    <w:rsid w:val="00CD542F"/>
    <w:rsid w:val="00CF0A93"/>
    <w:rsid w:val="00D55B68"/>
    <w:rsid w:val="00DC688C"/>
    <w:rsid w:val="00DE6A78"/>
    <w:rsid w:val="00E15B5C"/>
    <w:rsid w:val="00E4093B"/>
    <w:rsid w:val="00EC3843"/>
    <w:rsid w:val="00ED5EB5"/>
    <w:rsid w:val="00F24BC2"/>
    <w:rsid w:val="00F3166F"/>
    <w:rsid w:val="00F702C6"/>
    <w:rsid w:val="00FB4C57"/>
    <w:rsid w:val="00FC0883"/>
    <w:rsid w:val="00FC47A4"/>
    <w:rsid w:val="00FC7660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E2948C-B712-4BF3-BD32-AD85789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82"/>
    <w:rPr>
      <w:sz w:val="24"/>
      <w:szCs w:val="24"/>
    </w:rPr>
  </w:style>
  <w:style w:type="paragraph" w:styleId="Heading1">
    <w:name w:val="heading 1"/>
    <w:basedOn w:val="Normal"/>
    <w:next w:val="Normal"/>
    <w:qFormat/>
    <w:rsid w:val="00102082"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102082"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rsid w:val="00102082"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rsid w:val="00102082"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02082"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rsid w:val="00102082"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sid w:val="0010208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02082"/>
    <w:rPr>
      <w:vertAlign w:val="superscript"/>
    </w:rPr>
  </w:style>
  <w:style w:type="paragraph" w:styleId="Header">
    <w:name w:val="header"/>
    <w:basedOn w:val="Normal"/>
    <w:semiHidden/>
    <w:rsid w:val="001020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020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ronen_be\Documents\backup\my%20doc\ATP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D3F017DD404D41BFBA9B9AA3039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64346-F3BE-4E8E-B3F9-5ACCE4BDF7CC}"/>
      </w:docPartPr>
      <w:docPartBody>
        <w:p w:rsidR="00687EC5" w:rsidRDefault="00E41961">
          <w:pPr>
            <w:pStyle w:val="99D3F017DD404D41BFBA9B9AA30392C6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B4A0EED95A11467C8231FD8EA23E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5E01-BC64-417C-B943-9636D48BA890}"/>
      </w:docPartPr>
      <w:docPartBody>
        <w:p w:rsidR="00687EC5" w:rsidRDefault="00E41961">
          <w:pPr>
            <w:pStyle w:val="B4A0EED95A11467C8231FD8EA23E3FC8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8CD4B8CDA9524610950BD84251F87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499B-437D-450D-99A5-42A75B0F7B96}"/>
      </w:docPartPr>
      <w:docPartBody>
        <w:p w:rsidR="00687EC5" w:rsidRDefault="00E41961">
          <w:pPr>
            <w:pStyle w:val="8CD4B8CDA9524610950BD84251F870BC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C43AEA631BC846CB90DCAF8263587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8B55-1C0E-4C74-BEDA-0518E3DAE2EA}"/>
      </w:docPartPr>
      <w:docPartBody>
        <w:p w:rsidR="00687EC5" w:rsidRDefault="00E41961">
          <w:pPr>
            <w:pStyle w:val="C43AEA631BC846CB90DCAF8263587F19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F9E794A19645423D99C136EEA4271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34224-E638-40E7-BCBB-EB916D6A806D}"/>
      </w:docPartPr>
      <w:docPartBody>
        <w:p w:rsidR="00687EC5" w:rsidRDefault="00E41961">
          <w:pPr>
            <w:pStyle w:val="F9E794A19645423D99C136EEA4271F91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1D91F4706DD2445C8757E1DF46C7B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285E5-842A-41F5-B7E8-4143170C04CA}"/>
      </w:docPartPr>
      <w:docPartBody>
        <w:p w:rsidR="00687EC5" w:rsidRDefault="00E41961">
          <w:pPr>
            <w:pStyle w:val="1D91F4706DD2445C8757E1DF46C7B1A6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40AB88F6655B46E08912633DA7CD1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28ACC-BCEE-4276-815D-48F30B7C8CF1}"/>
      </w:docPartPr>
      <w:docPartBody>
        <w:p w:rsidR="00687EC5" w:rsidRDefault="00E41961">
          <w:pPr>
            <w:pStyle w:val="40AB88F6655B46E08912633DA7CD1478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80914A1866B14304B3415EF735A18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E485E-1A6A-42B6-83C8-D12468221F10}"/>
      </w:docPartPr>
      <w:docPartBody>
        <w:p w:rsidR="00687EC5" w:rsidRDefault="00E41961">
          <w:pPr>
            <w:pStyle w:val="80914A1866B14304B3415EF735A18BA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35BB3248F5A4722A19577301C26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0BB87-7A78-4389-84EB-46C89256F782}"/>
      </w:docPartPr>
      <w:docPartBody>
        <w:p w:rsidR="00687EC5" w:rsidRDefault="00E41961">
          <w:pPr>
            <w:pStyle w:val="235BB3248F5A4722A19577301C26B57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002C1EF1E4F445EB2CD941AED5F4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11273-139C-4C72-BAD4-8497446C0F05}"/>
      </w:docPartPr>
      <w:docPartBody>
        <w:p w:rsidR="00687EC5" w:rsidRDefault="00E41961">
          <w:pPr>
            <w:pStyle w:val="F002C1EF1E4F445EB2CD941AED5F452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20ADBBEA1C5410F87C27710A6437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1FBE-C175-4A9D-A233-3552805AEDBC}"/>
      </w:docPartPr>
      <w:docPartBody>
        <w:p w:rsidR="00687EC5" w:rsidRDefault="00E41961">
          <w:pPr>
            <w:pStyle w:val="820ADBBEA1C5410F87C27710A64377E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B6D4CC0E19B45CCAB995A8A0EB03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4CFC-3119-4ED6-82D3-1F4F82EB71B2}"/>
      </w:docPartPr>
      <w:docPartBody>
        <w:p w:rsidR="00687EC5" w:rsidRDefault="00E41961">
          <w:pPr>
            <w:pStyle w:val="1B6D4CC0E19B45CCAB995A8A0EB0391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C53B2CF9A0D4C83BEEC733659D9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8AAD-BD2D-4F72-82B1-81683E2E8710}"/>
      </w:docPartPr>
      <w:docPartBody>
        <w:p w:rsidR="00687EC5" w:rsidRDefault="00E41961">
          <w:pPr>
            <w:pStyle w:val="9C53B2CF9A0D4C83BEEC733659D90AE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3E407C9BF5340B3B0E89E1C725FB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E41FD-F681-46E5-B2E8-9940B219AA9C}"/>
      </w:docPartPr>
      <w:docPartBody>
        <w:p w:rsidR="00687EC5" w:rsidRDefault="00E41961">
          <w:pPr>
            <w:pStyle w:val="83E407C9BF5340B3B0E89E1C725FB69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5B3BEE2B04D4E61B32EA7A5FDE0F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2CBEF-AB89-42FE-B043-2C51218C4812}"/>
      </w:docPartPr>
      <w:docPartBody>
        <w:p w:rsidR="00687EC5" w:rsidRDefault="00E41961">
          <w:pPr>
            <w:pStyle w:val="15B3BEE2B04D4E61B32EA7A5FDE0FC7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C93B568C5F04FFBBAD3E1BAFC15C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72666-3F4F-43D8-9CEA-2D660D5607DC}"/>
      </w:docPartPr>
      <w:docPartBody>
        <w:p w:rsidR="00687EC5" w:rsidRDefault="00E41961">
          <w:pPr>
            <w:pStyle w:val="BC93B568C5F04FFBBAD3E1BAFC15CE3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74DFAC1D5BC447DB2C89783E2FA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94A90-C3AC-460A-AA94-68473F0FAAA0}"/>
      </w:docPartPr>
      <w:docPartBody>
        <w:p w:rsidR="00687EC5" w:rsidRDefault="00E41961">
          <w:pPr>
            <w:pStyle w:val="674DFAC1D5BC447DB2C89783E2FAB00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073A812E1A345AC9FFC4D02F83D1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D4860-6C05-40D0-9135-4DEF31358E98}"/>
      </w:docPartPr>
      <w:docPartBody>
        <w:p w:rsidR="00687EC5" w:rsidRDefault="00E41961">
          <w:pPr>
            <w:pStyle w:val="6073A812E1A345AC9FFC4D02F83D10D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195AD10C56F4F09938BA4654BB13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2DDBF-8941-4961-81F9-4232182E08A3}"/>
      </w:docPartPr>
      <w:docPartBody>
        <w:p w:rsidR="00687EC5" w:rsidRDefault="00E41961">
          <w:pPr>
            <w:pStyle w:val="0195AD10C56F4F09938BA4654BB1365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8C868F735F14BE992B33CC57C474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A7BC-06AD-4A54-9522-021AFF3381EA}"/>
      </w:docPartPr>
      <w:docPartBody>
        <w:p w:rsidR="00687EC5" w:rsidRDefault="00E41961">
          <w:pPr>
            <w:pStyle w:val="68C868F735F14BE992B33CC57C4745E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5BE5921FC38482CB83B70414E16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578C-BFC0-46B8-BBDE-27C9CB40BF79}"/>
      </w:docPartPr>
      <w:docPartBody>
        <w:p w:rsidR="00687EC5" w:rsidRDefault="00E41961">
          <w:pPr>
            <w:pStyle w:val="55BE5921FC38482CB83B70414E1687F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13058DBAF874162A72EAC4D5B8D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90CC-22F7-4932-8F3F-541EF6B60FC3}"/>
      </w:docPartPr>
      <w:docPartBody>
        <w:p w:rsidR="00687EC5" w:rsidRDefault="00E41961">
          <w:pPr>
            <w:pStyle w:val="013058DBAF874162A72EAC4D5B8D229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A89325F652741B58EC0AC05DEAB8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0ED7E-EA0E-48F6-A7D2-922982B4D961}"/>
      </w:docPartPr>
      <w:docPartBody>
        <w:p w:rsidR="00687EC5" w:rsidRDefault="00E41961">
          <w:pPr>
            <w:pStyle w:val="CA89325F652741B58EC0AC05DEAB83D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3056484711E49A58FBCFA9617B36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CF640-C1CD-4E79-970B-9DEA7465A5DC}"/>
      </w:docPartPr>
      <w:docPartBody>
        <w:p w:rsidR="00687EC5" w:rsidRDefault="00E41961">
          <w:pPr>
            <w:pStyle w:val="63056484711E49A58FBCFA9617B36D4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E04435B400B4086AFB0DA6AF4316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DAC15-1114-4326-A847-FBC67A209BEA}"/>
      </w:docPartPr>
      <w:docPartBody>
        <w:p w:rsidR="00687EC5" w:rsidRDefault="00E41961">
          <w:pPr>
            <w:pStyle w:val="BE04435B400B4086AFB0DA6AF431676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F4E7AF0C3ED413AB9C77D7262E2D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0676C-0A52-4FCA-BB54-35570F122644}"/>
      </w:docPartPr>
      <w:docPartBody>
        <w:p w:rsidR="00687EC5" w:rsidRDefault="00E41961">
          <w:pPr>
            <w:pStyle w:val="EF4E7AF0C3ED413AB9C77D7262E2D00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F1C0722B336497D9E712822F073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80677-0A4F-4042-9779-85DCD8E04979}"/>
      </w:docPartPr>
      <w:docPartBody>
        <w:p w:rsidR="00687EC5" w:rsidRDefault="00E41961">
          <w:pPr>
            <w:pStyle w:val="2F1C0722B336497D9E712822F0733FC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720C92B415A4B1E9BD355571A5CC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991A8-71B9-440B-BF82-35392AF2A517}"/>
      </w:docPartPr>
      <w:docPartBody>
        <w:p w:rsidR="00687EC5" w:rsidRDefault="00E41961">
          <w:pPr>
            <w:pStyle w:val="1720C92B415A4B1E9BD355571A5CC89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2AFFFC5EE77419194092B027D813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0350-08C4-4ACF-A56B-24DE391904A3}"/>
      </w:docPartPr>
      <w:docPartBody>
        <w:p w:rsidR="00687EC5" w:rsidRDefault="00E41961">
          <w:pPr>
            <w:pStyle w:val="42AFFFC5EE77419194092B027D81353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9ED4E33BD8D402088F5313A4F5D2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B4EA-CEBE-4728-8C95-5F7DEDB3F656}"/>
      </w:docPartPr>
      <w:docPartBody>
        <w:p w:rsidR="00687EC5" w:rsidRDefault="00E41961">
          <w:pPr>
            <w:pStyle w:val="89ED4E33BD8D402088F5313A4F5D2F9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828D16A81774C6F95C8A8ECD756F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52CFD-FA68-474C-B952-22A4632323A6}"/>
      </w:docPartPr>
      <w:docPartBody>
        <w:p w:rsidR="00687EC5" w:rsidRDefault="00E41961">
          <w:pPr>
            <w:pStyle w:val="F828D16A81774C6F95C8A8ECD756F5A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CFDB83AF8D64A74985C570AA57A6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E8B7-3B8C-4141-A597-D14004D5A349}"/>
      </w:docPartPr>
      <w:docPartBody>
        <w:p w:rsidR="00687EC5" w:rsidRDefault="00E41961">
          <w:pPr>
            <w:pStyle w:val="1CFDB83AF8D64A74985C570AA57A6C0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84E4615FB9D4064B3596D0EE72F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25EDB-18DD-44B2-A7D8-BD68ADB8B210}"/>
      </w:docPartPr>
      <w:docPartBody>
        <w:p w:rsidR="00687EC5" w:rsidRDefault="00E41961">
          <w:pPr>
            <w:pStyle w:val="184E4615FB9D4064B3596D0EE72F841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F9361F9F8464C629A08C6A1FF094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A7E3E-3C68-4D33-9C32-BA70F9053C53}"/>
      </w:docPartPr>
      <w:docPartBody>
        <w:p w:rsidR="00687EC5" w:rsidRDefault="00E41961">
          <w:pPr>
            <w:pStyle w:val="1F9361F9F8464C629A08C6A1FF0942D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3237530965E42398B32CD584AFE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2F51A-693E-4DE8-BCAE-716D0E20FFB7}"/>
      </w:docPartPr>
      <w:docPartBody>
        <w:p w:rsidR="00687EC5" w:rsidRDefault="00E41961">
          <w:pPr>
            <w:pStyle w:val="E3237530965E42398B32CD584AFEA2A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DE21266C7014F62B2C2501F8DE94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08FA5-D8F7-45F8-A2A7-D8D9400DB71B}"/>
      </w:docPartPr>
      <w:docPartBody>
        <w:p w:rsidR="00687EC5" w:rsidRDefault="00E41961">
          <w:pPr>
            <w:pStyle w:val="DDE21266C7014F62B2C2501F8DE948B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30FAAC7A5664F47B4C3BC395DCB6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409A-87F3-4416-8938-BC271E2565B6}"/>
      </w:docPartPr>
      <w:docPartBody>
        <w:p w:rsidR="00687EC5" w:rsidRDefault="00E41961">
          <w:pPr>
            <w:pStyle w:val="130FAAC7A5664F47B4C3BC395DCB61A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8442B9473474C3FB2D0C537740B5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675A1-960F-4976-8FA0-439B87C09C2F}"/>
      </w:docPartPr>
      <w:docPartBody>
        <w:p w:rsidR="00687EC5" w:rsidRDefault="00E41961">
          <w:pPr>
            <w:pStyle w:val="48442B9473474C3FB2D0C537740B598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C074C67ADAC40F0B3C7DC2072ACD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BBCFA-9F79-4365-BD1F-3EC38EB6972D}"/>
      </w:docPartPr>
      <w:docPartBody>
        <w:p w:rsidR="00687EC5" w:rsidRDefault="00E41961">
          <w:pPr>
            <w:pStyle w:val="FC074C67ADAC40F0B3C7DC2072ACD2A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858461E1E6847F48A7409893524C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A743-7668-4F84-9AAA-E68454237130}"/>
      </w:docPartPr>
      <w:docPartBody>
        <w:p w:rsidR="00687EC5" w:rsidRDefault="00E41961">
          <w:pPr>
            <w:pStyle w:val="1858461E1E6847F48A7409893524C01D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812DBA6735B4313A50B3564796DC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95A2F-CA12-4A6E-8418-B6EC50B92542}"/>
      </w:docPartPr>
      <w:docPartBody>
        <w:p w:rsidR="00687EC5" w:rsidRDefault="00E41961">
          <w:pPr>
            <w:pStyle w:val="8812DBA6735B4313A50B3564796DCFE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828F5D714FC41079889DDF073E5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8DD3A-4681-425A-8A74-583C3949DED5}"/>
      </w:docPartPr>
      <w:docPartBody>
        <w:p w:rsidR="00687EC5" w:rsidRDefault="00E41961">
          <w:pPr>
            <w:pStyle w:val="6828F5D714FC41079889DDF073E5378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32A9A870AE042DF8534433C2007C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479AF-9C7C-4690-8151-95E7FC8920D0}"/>
      </w:docPartPr>
      <w:docPartBody>
        <w:p w:rsidR="00687EC5" w:rsidRDefault="00E41961">
          <w:pPr>
            <w:pStyle w:val="732A9A870AE042DF8534433C2007CFE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34446833CA24C328D904AED8BBEC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7D665-2C66-46BD-83E0-DB4DBE2A460E}"/>
      </w:docPartPr>
      <w:docPartBody>
        <w:p w:rsidR="00687EC5" w:rsidRDefault="00E41961">
          <w:pPr>
            <w:pStyle w:val="234446833CA24C328D904AED8BBECE4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022F1627CB0457BAE5547847415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3DDA-7174-4980-9822-F0E4967CF914}"/>
      </w:docPartPr>
      <w:docPartBody>
        <w:p w:rsidR="00687EC5" w:rsidRDefault="00E41961">
          <w:pPr>
            <w:pStyle w:val="7022F1627CB0457BAE5547847415024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0C62CD6E3F34634A9D4201E7BCA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396B-6238-4F8E-814F-BDEA0535CE40}"/>
      </w:docPartPr>
      <w:docPartBody>
        <w:p w:rsidR="00687EC5" w:rsidRDefault="00E41961">
          <w:pPr>
            <w:pStyle w:val="C0C62CD6E3F34634A9D4201E7BCA858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37F02EE7A484CF7B37E64EF2E05D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CC76-FA61-4B78-B2D1-5568B9660266}"/>
      </w:docPartPr>
      <w:docPartBody>
        <w:p w:rsidR="00687EC5" w:rsidRDefault="00E41961">
          <w:pPr>
            <w:pStyle w:val="A37F02EE7A484CF7B37E64EF2E05DC2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9E3137C3C49408CA628C58E7EAC7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B3C79-921F-4F5D-A66D-93C61F3D8540}"/>
      </w:docPartPr>
      <w:docPartBody>
        <w:p w:rsidR="00687EC5" w:rsidRDefault="00E41961">
          <w:pPr>
            <w:pStyle w:val="19E3137C3C49408CA628C58E7EAC7B1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5F059449F7542A49174EE14CF5ED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60407-9B5D-4513-B219-BC226B40A12E}"/>
      </w:docPartPr>
      <w:docPartBody>
        <w:p w:rsidR="00687EC5" w:rsidRDefault="00E41961">
          <w:pPr>
            <w:pStyle w:val="A5F059449F7542A49174EE14CF5ED77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063A66024C04E70AB30C853A9AD1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32768-B6C0-4D49-82D3-7FC4F9D83EA3}"/>
      </w:docPartPr>
      <w:docPartBody>
        <w:p w:rsidR="00687EC5" w:rsidRDefault="00E41961">
          <w:pPr>
            <w:pStyle w:val="3063A66024C04E70AB30C853A9AD14B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3F3397B5BB84D1EBB2F26884249C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E17FB-3899-4807-A9AD-23121856C06C}"/>
      </w:docPartPr>
      <w:docPartBody>
        <w:p w:rsidR="00687EC5" w:rsidRDefault="00E41961">
          <w:pPr>
            <w:pStyle w:val="B3F3397B5BB84D1EBB2F26884249C97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1FE2A39B25B4E6EAFA6A57759062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01FAB-8B65-46ED-9F04-2135294ED276}"/>
      </w:docPartPr>
      <w:docPartBody>
        <w:p w:rsidR="00687EC5" w:rsidRDefault="00E41961">
          <w:pPr>
            <w:pStyle w:val="E1FE2A39B25B4E6EAFA6A57759062A1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A4D6F3E3DE44218AB72D7F8661F7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D54D9-AED7-4F48-BDA0-E8664853193E}"/>
      </w:docPartPr>
      <w:docPartBody>
        <w:p w:rsidR="00687EC5" w:rsidRDefault="00E41961">
          <w:pPr>
            <w:pStyle w:val="7A4D6F3E3DE44218AB72D7F8661F7A9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3022B8D04F6457F903990B1AC449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7A309-670F-498F-9FA7-6BFD4F4151F2}"/>
      </w:docPartPr>
      <w:docPartBody>
        <w:p w:rsidR="00687EC5" w:rsidRDefault="00E41961">
          <w:pPr>
            <w:pStyle w:val="33022B8D04F6457F903990B1AC449E3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A3DA566AB754548A67B96FF460F7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81168-2477-4F73-B81A-2B8E43B31492}"/>
      </w:docPartPr>
      <w:docPartBody>
        <w:p w:rsidR="00687EC5" w:rsidRDefault="00E41961">
          <w:pPr>
            <w:pStyle w:val="9A3DA566AB754548A67B96FF460F7BB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EC9B73AE95B4B51BE61B90EAE114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77EC6-EB11-4602-A6D8-19F24DC06F54}"/>
      </w:docPartPr>
      <w:docPartBody>
        <w:p w:rsidR="00687EC5" w:rsidRDefault="00E41961">
          <w:pPr>
            <w:pStyle w:val="2EC9B73AE95B4B51BE61B90EAE1145D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DF4829FDB0844BABCF4B00A59AB9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CAE5F-1ACF-46D2-BD13-8AD0CF6CA52D}"/>
      </w:docPartPr>
      <w:docPartBody>
        <w:p w:rsidR="00687EC5" w:rsidRDefault="00E41961">
          <w:pPr>
            <w:pStyle w:val="ADF4829FDB0844BABCF4B00A59AB9A1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27A92B89B234F06A52880850EC2F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8D24D-31F0-47E1-95F9-DAE8BB37661B}"/>
      </w:docPartPr>
      <w:docPartBody>
        <w:p w:rsidR="00687EC5" w:rsidRDefault="00E41961">
          <w:pPr>
            <w:pStyle w:val="727A92B89B234F06A52880850EC2F8E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AD1A04485AC45B7BCF0B78CA5D7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58A59-25CD-4DCF-B27D-05BF644625EA}"/>
      </w:docPartPr>
      <w:docPartBody>
        <w:p w:rsidR="00687EC5" w:rsidRDefault="00E41961">
          <w:pPr>
            <w:pStyle w:val="2AD1A04485AC45B7BCF0B78CA5D7A8F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B5BD4967EB9426A8345638F39E8E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6359-7E95-4FBC-8163-401BB5E7D422}"/>
      </w:docPartPr>
      <w:docPartBody>
        <w:p w:rsidR="00687EC5" w:rsidRDefault="00E41961">
          <w:pPr>
            <w:pStyle w:val="DB5BD4967EB9426A8345638F39E8EEC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37FCBE8CA1C4AA0A72C620F2FD33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6732-DEDF-469D-BCFB-FA74CB71D65C}"/>
      </w:docPartPr>
      <w:docPartBody>
        <w:p w:rsidR="00687EC5" w:rsidRDefault="00E41961">
          <w:pPr>
            <w:pStyle w:val="E37FCBE8CA1C4AA0A72C620F2FD3342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56C9575115C4D59B51047473BAF1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EB337-CE91-4D0A-9F36-FE19555B35B4}"/>
      </w:docPartPr>
      <w:docPartBody>
        <w:p w:rsidR="00687EC5" w:rsidRDefault="00E41961">
          <w:pPr>
            <w:pStyle w:val="756C9575115C4D59B51047473BAF103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07029968D25454F91C79CCEE3C3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F484-5F3C-4FF6-A3BE-783D9159049A}"/>
      </w:docPartPr>
      <w:docPartBody>
        <w:p w:rsidR="00687EC5" w:rsidRDefault="00E41961">
          <w:pPr>
            <w:pStyle w:val="807029968D25454F91C79CCEE3C3ECE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48B59009C04455CAC04A018BF213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A0AF0-B500-4F1F-B2DE-D829E15CB5F8}"/>
      </w:docPartPr>
      <w:docPartBody>
        <w:p w:rsidR="00687EC5" w:rsidRDefault="00E41961">
          <w:pPr>
            <w:pStyle w:val="F48B59009C04455CAC04A018BF21312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BE73CA035A84B5B8ED56CCB25A9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4DC9-1C63-4B81-827A-EA5A0E52D241}"/>
      </w:docPartPr>
      <w:docPartBody>
        <w:p w:rsidR="00687EC5" w:rsidRDefault="00E41961">
          <w:pPr>
            <w:pStyle w:val="6BE73CA035A84B5B8ED56CCB25A9C0A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A1C0B863AF14B3989CED709EBB7B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246EE-43B3-4BA4-AB80-3A8AC28A613E}"/>
      </w:docPartPr>
      <w:docPartBody>
        <w:p w:rsidR="00687EC5" w:rsidRDefault="00E41961">
          <w:pPr>
            <w:pStyle w:val="AA1C0B863AF14B3989CED709EBB7B42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13BFD6CE0D14D10A21C273F752A5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88AF7-EA5A-4822-83A0-17165B580524}"/>
      </w:docPartPr>
      <w:docPartBody>
        <w:p w:rsidR="00687EC5" w:rsidRDefault="00E41961">
          <w:pPr>
            <w:pStyle w:val="013BFD6CE0D14D10A21C273F752A51E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C4E0A030A5A49F6B88084ACECBD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C6691-6AF5-43FA-BEE2-57E1987631DF}"/>
      </w:docPartPr>
      <w:docPartBody>
        <w:p w:rsidR="00687EC5" w:rsidRDefault="00E41961">
          <w:pPr>
            <w:pStyle w:val="0C4E0A030A5A49F6B88084ACECBD7F7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84AE187EBEF450892C9748EBBF2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7776D-A52C-4E20-9516-E6EEDC60EE5D}"/>
      </w:docPartPr>
      <w:docPartBody>
        <w:p w:rsidR="00687EC5" w:rsidRDefault="00E41961">
          <w:pPr>
            <w:pStyle w:val="884AE187EBEF450892C9748EBBF2420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1961"/>
    <w:rsid w:val="00420FB1"/>
    <w:rsid w:val="00687EC5"/>
    <w:rsid w:val="006B3077"/>
    <w:rsid w:val="007F4D69"/>
    <w:rsid w:val="00E4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D3F017DD404D41BFBA9B9AA30392C6">
    <w:name w:val="99D3F017DD404D41BFBA9B9AA30392C6"/>
    <w:rsid w:val="00687EC5"/>
  </w:style>
  <w:style w:type="paragraph" w:customStyle="1" w:styleId="B4A0EED95A11467C8231FD8EA23E3FC8">
    <w:name w:val="B4A0EED95A11467C8231FD8EA23E3FC8"/>
    <w:rsid w:val="00687EC5"/>
  </w:style>
  <w:style w:type="paragraph" w:customStyle="1" w:styleId="8CD4B8CDA9524610950BD84251F870BC">
    <w:name w:val="8CD4B8CDA9524610950BD84251F870BC"/>
    <w:rsid w:val="00687EC5"/>
  </w:style>
  <w:style w:type="paragraph" w:customStyle="1" w:styleId="C43AEA631BC846CB90DCAF8263587F19">
    <w:name w:val="C43AEA631BC846CB90DCAF8263587F19"/>
    <w:rsid w:val="00687EC5"/>
  </w:style>
  <w:style w:type="paragraph" w:customStyle="1" w:styleId="F9E794A19645423D99C136EEA4271F91">
    <w:name w:val="F9E794A19645423D99C136EEA4271F91"/>
    <w:rsid w:val="00687EC5"/>
  </w:style>
  <w:style w:type="character" w:styleId="PlaceholderText">
    <w:name w:val="Placeholder Text"/>
    <w:basedOn w:val="DefaultParagraphFont"/>
    <w:uiPriority w:val="99"/>
    <w:semiHidden/>
    <w:rsid w:val="00687EC5"/>
    <w:rPr>
      <w:color w:val="808080"/>
    </w:rPr>
  </w:style>
  <w:style w:type="paragraph" w:customStyle="1" w:styleId="1D91F4706DD2445C8757E1DF46C7B1A6">
    <w:name w:val="1D91F4706DD2445C8757E1DF46C7B1A6"/>
    <w:rsid w:val="00687EC5"/>
  </w:style>
  <w:style w:type="paragraph" w:customStyle="1" w:styleId="40AB88F6655B46E08912633DA7CD1478">
    <w:name w:val="40AB88F6655B46E08912633DA7CD1478"/>
    <w:rsid w:val="00687EC5"/>
  </w:style>
  <w:style w:type="paragraph" w:customStyle="1" w:styleId="80914A1866B14304B3415EF735A18BAA">
    <w:name w:val="80914A1866B14304B3415EF735A18BAA"/>
    <w:rsid w:val="00687EC5"/>
  </w:style>
  <w:style w:type="paragraph" w:customStyle="1" w:styleId="235BB3248F5A4722A19577301C26B579">
    <w:name w:val="235BB3248F5A4722A19577301C26B579"/>
    <w:rsid w:val="00687EC5"/>
  </w:style>
  <w:style w:type="paragraph" w:customStyle="1" w:styleId="F002C1EF1E4F445EB2CD941AED5F4525">
    <w:name w:val="F002C1EF1E4F445EB2CD941AED5F4525"/>
    <w:rsid w:val="00687EC5"/>
  </w:style>
  <w:style w:type="paragraph" w:customStyle="1" w:styleId="820ADBBEA1C5410F87C27710A64377EB">
    <w:name w:val="820ADBBEA1C5410F87C27710A64377EB"/>
    <w:rsid w:val="00687EC5"/>
  </w:style>
  <w:style w:type="paragraph" w:customStyle="1" w:styleId="1B6D4CC0E19B45CCAB995A8A0EB0391F">
    <w:name w:val="1B6D4CC0E19B45CCAB995A8A0EB0391F"/>
    <w:rsid w:val="00687EC5"/>
  </w:style>
  <w:style w:type="paragraph" w:customStyle="1" w:styleId="9C53B2CF9A0D4C83BEEC733659D90AE3">
    <w:name w:val="9C53B2CF9A0D4C83BEEC733659D90AE3"/>
    <w:rsid w:val="00687EC5"/>
  </w:style>
  <w:style w:type="paragraph" w:customStyle="1" w:styleId="83E407C9BF5340B3B0E89E1C725FB69B">
    <w:name w:val="83E407C9BF5340B3B0E89E1C725FB69B"/>
    <w:rsid w:val="00687EC5"/>
  </w:style>
  <w:style w:type="paragraph" w:customStyle="1" w:styleId="15B3BEE2B04D4E61B32EA7A5FDE0FC7F">
    <w:name w:val="15B3BEE2B04D4E61B32EA7A5FDE0FC7F"/>
    <w:rsid w:val="00687EC5"/>
  </w:style>
  <w:style w:type="paragraph" w:customStyle="1" w:styleId="BC93B568C5F04FFBBAD3E1BAFC15CE3A">
    <w:name w:val="BC93B568C5F04FFBBAD3E1BAFC15CE3A"/>
    <w:rsid w:val="00687EC5"/>
  </w:style>
  <w:style w:type="paragraph" w:customStyle="1" w:styleId="674DFAC1D5BC447DB2C89783E2FAB007">
    <w:name w:val="674DFAC1D5BC447DB2C89783E2FAB007"/>
    <w:rsid w:val="00687EC5"/>
  </w:style>
  <w:style w:type="paragraph" w:customStyle="1" w:styleId="6073A812E1A345AC9FFC4D02F83D10D0">
    <w:name w:val="6073A812E1A345AC9FFC4D02F83D10D0"/>
    <w:rsid w:val="00687EC5"/>
  </w:style>
  <w:style w:type="paragraph" w:customStyle="1" w:styleId="0195AD10C56F4F09938BA4654BB1365E">
    <w:name w:val="0195AD10C56F4F09938BA4654BB1365E"/>
    <w:rsid w:val="00687EC5"/>
  </w:style>
  <w:style w:type="paragraph" w:customStyle="1" w:styleId="68C868F735F14BE992B33CC57C4745EB">
    <w:name w:val="68C868F735F14BE992B33CC57C4745EB"/>
    <w:rsid w:val="00687EC5"/>
  </w:style>
  <w:style w:type="paragraph" w:customStyle="1" w:styleId="55BE5921FC38482CB83B70414E1687F0">
    <w:name w:val="55BE5921FC38482CB83B70414E1687F0"/>
    <w:rsid w:val="00687EC5"/>
  </w:style>
  <w:style w:type="paragraph" w:customStyle="1" w:styleId="013058DBAF874162A72EAC4D5B8D2297">
    <w:name w:val="013058DBAF874162A72EAC4D5B8D2297"/>
    <w:rsid w:val="00687EC5"/>
  </w:style>
  <w:style w:type="paragraph" w:customStyle="1" w:styleId="CA89325F652741B58EC0AC05DEAB83D2">
    <w:name w:val="CA89325F652741B58EC0AC05DEAB83D2"/>
    <w:rsid w:val="00687EC5"/>
  </w:style>
  <w:style w:type="paragraph" w:customStyle="1" w:styleId="63056484711E49A58FBCFA9617B36D42">
    <w:name w:val="63056484711E49A58FBCFA9617B36D42"/>
    <w:rsid w:val="00687EC5"/>
  </w:style>
  <w:style w:type="paragraph" w:customStyle="1" w:styleId="BE04435B400B4086AFB0DA6AF431676E">
    <w:name w:val="BE04435B400B4086AFB0DA6AF431676E"/>
    <w:rsid w:val="00687EC5"/>
  </w:style>
  <w:style w:type="paragraph" w:customStyle="1" w:styleId="EF4E7AF0C3ED413AB9C77D7262E2D00C">
    <w:name w:val="EF4E7AF0C3ED413AB9C77D7262E2D00C"/>
    <w:rsid w:val="00687EC5"/>
  </w:style>
  <w:style w:type="paragraph" w:customStyle="1" w:styleId="2F1C0722B336497D9E712822F0733FC6">
    <w:name w:val="2F1C0722B336497D9E712822F0733FC6"/>
    <w:rsid w:val="00687EC5"/>
  </w:style>
  <w:style w:type="paragraph" w:customStyle="1" w:styleId="1720C92B415A4B1E9BD355571A5CC896">
    <w:name w:val="1720C92B415A4B1E9BD355571A5CC896"/>
    <w:rsid w:val="00687EC5"/>
  </w:style>
  <w:style w:type="paragraph" w:customStyle="1" w:styleId="42AFFFC5EE77419194092B027D813535">
    <w:name w:val="42AFFFC5EE77419194092B027D813535"/>
    <w:rsid w:val="00687EC5"/>
  </w:style>
  <w:style w:type="paragraph" w:customStyle="1" w:styleId="89ED4E33BD8D402088F5313A4F5D2F9F">
    <w:name w:val="89ED4E33BD8D402088F5313A4F5D2F9F"/>
    <w:rsid w:val="00687EC5"/>
  </w:style>
  <w:style w:type="paragraph" w:customStyle="1" w:styleId="F828D16A81774C6F95C8A8ECD756F5A8">
    <w:name w:val="F828D16A81774C6F95C8A8ECD756F5A8"/>
    <w:rsid w:val="00687EC5"/>
  </w:style>
  <w:style w:type="paragraph" w:customStyle="1" w:styleId="1CFDB83AF8D64A74985C570AA57A6C0D">
    <w:name w:val="1CFDB83AF8D64A74985C570AA57A6C0D"/>
    <w:rsid w:val="00687EC5"/>
  </w:style>
  <w:style w:type="paragraph" w:customStyle="1" w:styleId="184E4615FB9D4064B3596D0EE72F8415">
    <w:name w:val="184E4615FB9D4064B3596D0EE72F8415"/>
    <w:rsid w:val="00687EC5"/>
  </w:style>
  <w:style w:type="paragraph" w:customStyle="1" w:styleId="1F9361F9F8464C629A08C6A1FF0942D9">
    <w:name w:val="1F9361F9F8464C629A08C6A1FF0942D9"/>
    <w:rsid w:val="00687EC5"/>
  </w:style>
  <w:style w:type="paragraph" w:customStyle="1" w:styleId="E3237530965E42398B32CD584AFEA2A7">
    <w:name w:val="E3237530965E42398B32CD584AFEA2A7"/>
    <w:rsid w:val="00687EC5"/>
  </w:style>
  <w:style w:type="paragraph" w:customStyle="1" w:styleId="DDE21266C7014F62B2C2501F8DE948B5">
    <w:name w:val="DDE21266C7014F62B2C2501F8DE948B5"/>
    <w:rsid w:val="00687EC5"/>
  </w:style>
  <w:style w:type="paragraph" w:customStyle="1" w:styleId="130FAAC7A5664F47B4C3BC395DCB61A2">
    <w:name w:val="130FAAC7A5664F47B4C3BC395DCB61A2"/>
    <w:rsid w:val="00687EC5"/>
  </w:style>
  <w:style w:type="paragraph" w:customStyle="1" w:styleId="48442B9473474C3FB2D0C537740B598D">
    <w:name w:val="48442B9473474C3FB2D0C537740B598D"/>
    <w:rsid w:val="00687EC5"/>
  </w:style>
  <w:style w:type="paragraph" w:customStyle="1" w:styleId="FC074C67ADAC40F0B3C7DC2072ACD2AD">
    <w:name w:val="FC074C67ADAC40F0B3C7DC2072ACD2AD"/>
    <w:rsid w:val="00687EC5"/>
  </w:style>
  <w:style w:type="paragraph" w:customStyle="1" w:styleId="1858461E1E6847F48A7409893524C01D">
    <w:name w:val="1858461E1E6847F48A7409893524C01D"/>
    <w:rsid w:val="00687EC5"/>
  </w:style>
  <w:style w:type="paragraph" w:customStyle="1" w:styleId="8812DBA6735B4313A50B3564796DCFEE">
    <w:name w:val="8812DBA6735B4313A50B3564796DCFEE"/>
    <w:rsid w:val="00687EC5"/>
  </w:style>
  <w:style w:type="paragraph" w:customStyle="1" w:styleId="6828F5D714FC41079889DDF073E5378A">
    <w:name w:val="6828F5D714FC41079889DDF073E5378A"/>
    <w:rsid w:val="00687EC5"/>
  </w:style>
  <w:style w:type="paragraph" w:customStyle="1" w:styleId="732A9A870AE042DF8534433C2007CFE4">
    <w:name w:val="732A9A870AE042DF8534433C2007CFE4"/>
    <w:rsid w:val="00687EC5"/>
  </w:style>
  <w:style w:type="paragraph" w:customStyle="1" w:styleId="234446833CA24C328D904AED8BBECE49">
    <w:name w:val="234446833CA24C328D904AED8BBECE49"/>
    <w:rsid w:val="00687EC5"/>
  </w:style>
  <w:style w:type="paragraph" w:customStyle="1" w:styleId="7022F1627CB0457BAE55478474150249">
    <w:name w:val="7022F1627CB0457BAE55478474150249"/>
    <w:rsid w:val="00687EC5"/>
  </w:style>
  <w:style w:type="paragraph" w:customStyle="1" w:styleId="C0C62CD6E3F34634A9D4201E7BCA8585">
    <w:name w:val="C0C62CD6E3F34634A9D4201E7BCA8585"/>
    <w:rsid w:val="00687EC5"/>
  </w:style>
  <w:style w:type="paragraph" w:customStyle="1" w:styleId="A37F02EE7A484CF7B37E64EF2E05DC28">
    <w:name w:val="A37F02EE7A484CF7B37E64EF2E05DC28"/>
    <w:rsid w:val="00687EC5"/>
  </w:style>
  <w:style w:type="paragraph" w:customStyle="1" w:styleId="19E3137C3C49408CA628C58E7EAC7B1E">
    <w:name w:val="19E3137C3C49408CA628C58E7EAC7B1E"/>
    <w:rsid w:val="00687EC5"/>
  </w:style>
  <w:style w:type="paragraph" w:customStyle="1" w:styleId="A5F059449F7542A49174EE14CF5ED77D">
    <w:name w:val="A5F059449F7542A49174EE14CF5ED77D"/>
    <w:rsid w:val="00687EC5"/>
  </w:style>
  <w:style w:type="paragraph" w:customStyle="1" w:styleId="3063A66024C04E70AB30C853A9AD14B8">
    <w:name w:val="3063A66024C04E70AB30C853A9AD14B8"/>
    <w:rsid w:val="00687EC5"/>
  </w:style>
  <w:style w:type="paragraph" w:customStyle="1" w:styleId="B3F3397B5BB84D1EBB2F26884249C973">
    <w:name w:val="B3F3397B5BB84D1EBB2F26884249C973"/>
    <w:rsid w:val="00687EC5"/>
  </w:style>
  <w:style w:type="paragraph" w:customStyle="1" w:styleId="E1FE2A39B25B4E6EAFA6A57759062A1B">
    <w:name w:val="E1FE2A39B25B4E6EAFA6A57759062A1B"/>
    <w:rsid w:val="00687EC5"/>
  </w:style>
  <w:style w:type="paragraph" w:customStyle="1" w:styleId="7A4D6F3E3DE44218AB72D7F8661F7A93">
    <w:name w:val="7A4D6F3E3DE44218AB72D7F8661F7A93"/>
    <w:rsid w:val="00687EC5"/>
  </w:style>
  <w:style w:type="paragraph" w:customStyle="1" w:styleId="33022B8D04F6457F903990B1AC449E3B">
    <w:name w:val="33022B8D04F6457F903990B1AC449E3B"/>
    <w:rsid w:val="00687EC5"/>
  </w:style>
  <w:style w:type="paragraph" w:customStyle="1" w:styleId="9A3DA566AB754548A67B96FF460F7BB9">
    <w:name w:val="9A3DA566AB754548A67B96FF460F7BB9"/>
    <w:rsid w:val="00687EC5"/>
  </w:style>
  <w:style w:type="paragraph" w:customStyle="1" w:styleId="2EC9B73AE95B4B51BE61B90EAE1145DE">
    <w:name w:val="2EC9B73AE95B4B51BE61B90EAE1145DE"/>
    <w:rsid w:val="00687EC5"/>
  </w:style>
  <w:style w:type="paragraph" w:customStyle="1" w:styleId="ADF4829FDB0844BABCF4B00A59AB9A1D">
    <w:name w:val="ADF4829FDB0844BABCF4B00A59AB9A1D"/>
    <w:rsid w:val="00687EC5"/>
  </w:style>
  <w:style w:type="paragraph" w:customStyle="1" w:styleId="727A92B89B234F06A52880850EC2F8ED">
    <w:name w:val="727A92B89B234F06A52880850EC2F8ED"/>
    <w:rsid w:val="00687EC5"/>
  </w:style>
  <w:style w:type="paragraph" w:customStyle="1" w:styleId="2AD1A04485AC45B7BCF0B78CA5D7A8FE">
    <w:name w:val="2AD1A04485AC45B7BCF0B78CA5D7A8FE"/>
    <w:rsid w:val="00687EC5"/>
  </w:style>
  <w:style w:type="paragraph" w:customStyle="1" w:styleId="DB5BD4967EB9426A8345638F39E8EECF">
    <w:name w:val="DB5BD4967EB9426A8345638F39E8EECF"/>
    <w:rsid w:val="00687EC5"/>
  </w:style>
  <w:style w:type="paragraph" w:customStyle="1" w:styleId="E37FCBE8CA1C4AA0A72C620F2FD33422">
    <w:name w:val="E37FCBE8CA1C4AA0A72C620F2FD33422"/>
    <w:rsid w:val="00687EC5"/>
  </w:style>
  <w:style w:type="paragraph" w:customStyle="1" w:styleId="756C9575115C4D59B51047473BAF1037">
    <w:name w:val="756C9575115C4D59B51047473BAF1037"/>
    <w:rsid w:val="00687EC5"/>
  </w:style>
  <w:style w:type="paragraph" w:customStyle="1" w:styleId="807029968D25454F91C79CCEE3C3ECE2">
    <w:name w:val="807029968D25454F91C79CCEE3C3ECE2"/>
    <w:rsid w:val="00687EC5"/>
  </w:style>
  <w:style w:type="paragraph" w:customStyle="1" w:styleId="F48B59009C04455CAC04A018BF213121">
    <w:name w:val="F48B59009C04455CAC04A018BF213121"/>
    <w:rsid w:val="00687EC5"/>
  </w:style>
  <w:style w:type="paragraph" w:customStyle="1" w:styleId="6BE73CA035A84B5B8ED56CCB25A9C0A6">
    <w:name w:val="6BE73CA035A84B5B8ED56CCB25A9C0A6"/>
    <w:rsid w:val="00687EC5"/>
  </w:style>
  <w:style w:type="paragraph" w:customStyle="1" w:styleId="AA1C0B863AF14B3989CED709EBB7B42B">
    <w:name w:val="AA1C0B863AF14B3989CED709EBB7B42B"/>
    <w:rsid w:val="00687EC5"/>
  </w:style>
  <w:style w:type="paragraph" w:customStyle="1" w:styleId="013BFD6CE0D14D10A21C273F752A51E0">
    <w:name w:val="013BFD6CE0D14D10A21C273F752A51E0"/>
    <w:rsid w:val="00687EC5"/>
  </w:style>
  <w:style w:type="paragraph" w:customStyle="1" w:styleId="0C4E0A030A5A49F6B88084ACECBD7F7B">
    <w:name w:val="0C4E0A030A5A49F6B88084ACECBD7F7B"/>
    <w:rsid w:val="00687EC5"/>
  </w:style>
  <w:style w:type="paragraph" w:customStyle="1" w:styleId="884AE187EBEF450892C9748EBBF2420A">
    <w:name w:val="884AE187EBEF450892C9748EBBF2420A"/>
    <w:rsid w:val="00687EC5"/>
  </w:style>
  <w:style w:type="paragraph" w:customStyle="1" w:styleId="502775615AFA47EF8EE663C75F5137D1">
    <w:name w:val="502775615AFA47EF8EE663C75F5137D1"/>
    <w:rsid w:val="00687EC5"/>
  </w:style>
  <w:style w:type="paragraph" w:customStyle="1" w:styleId="7D93023D08374EDFA4BB5BB59107B9D2">
    <w:name w:val="7D93023D08374EDFA4BB5BB59107B9D2"/>
    <w:rsid w:val="00687EC5"/>
  </w:style>
  <w:style w:type="paragraph" w:customStyle="1" w:styleId="D83B62D9FA9A4D6981E60FACF6693CC4">
    <w:name w:val="D83B62D9FA9A4D6981E60FACF6693CC4"/>
    <w:rsid w:val="00687EC5"/>
  </w:style>
  <w:style w:type="paragraph" w:customStyle="1" w:styleId="79FCB28A90794B57B3CED3A72D4BD65C">
    <w:name w:val="79FCB28A90794B57B3CED3A72D4BD65C"/>
    <w:rsid w:val="00687EC5"/>
  </w:style>
  <w:style w:type="paragraph" w:customStyle="1" w:styleId="C4FA674D57294CA9B3C1B1FE76140434">
    <w:name w:val="C4FA674D57294CA9B3C1B1FE76140434"/>
    <w:rsid w:val="00687EC5"/>
  </w:style>
  <w:style w:type="paragraph" w:customStyle="1" w:styleId="622B22E6F28E4C00BCD7683E37707D62">
    <w:name w:val="622B22E6F28E4C00BCD7683E37707D62"/>
    <w:rsid w:val="00687EC5"/>
  </w:style>
  <w:style w:type="paragraph" w:customStyle="1" w:styleId="66E3A069C46C4765843934661B1506FF">
    <w:name w:val="66E3A069C46C4765843934661B1506FF"/>
    <w:rsid w:val="00687EC5"/>
  </w:style>
  <w:style w:type="paragraph" w:customStyle="1" w:styleId="B5540835C4974F9787C64D9C8130EB4C">
    <w:name w:val="B5540835C4974F9787C64D9C8130EB4C"/>
    <w:rsid w:val="00687EC5"/>
  </w:style>
  <w:style w:type="paragraph" w:customStyle="1" w:styleId="38BA3BFCEEB047D0A7CA3011AEDE2639">
    <w:name w:val="38BA3BFCEEB047D0A7CA3011AEDE2639"/>
    <w:rsid w:val="00687EC5"/>
  </w:style>
  <w:style w:type="paragraph" w:customStyle="1" w:styleId="C695C6C9CF224009B642764E114AD72D">
    <w:name w:val="C695C6C9CF224009B642764E114AD72D"/>
    <w:rsid w:val="00687EC5"/>
  </w:style>
  <w:style w:type="paragraph" w:customStyle="1" w:styleId="D2124221EDE04C6982A704B8CB529293">
    <w:name w:val="D2124221EDE04C6982A704B8CB529293"/>
    <w:rsid w:val="00687EC5"/>
  </w:style>
  <w:style w:type="paragraph" w:customStyle="1" w:styleId="F906792D273B4436A2B7721F7A75D0F2">
    <w:name w:val="F906792D273B4436A2B7721F7A75D0F2"/>
    <w:rsid w:val="00687EC5"/>
  </w:style>
  <w:style w:type="paragraph" w:customStyle="1" w:styleId="9B85E9D1F886467FB9B6AC2A9871954C">
    <w:name w:val="9B85E9D1F886467FB9B6AC2A9871954C"/>
    <w:rsid w:val="00687EC5"/>
  </w:style>
  <w:style w:type="paragraph" w:customStyle="1" w:styleId="F3B7A4DD5F7247A0ABA6D9D57841E317">
    <w:name w:val="F3B7A4DD5F7247A0ABA6D9D57841E317"/>
    <w:rsid w:val="00687EC5"/>
  </w:style>
  <w:style w:type="paragraph" w:customStyle="1" w:styleId="38412EB0D3B84210B960895A0DC378AE">
    <w:name w:val="38412EB0D3B84210B960895A0DC378AE"/>
    <w:rsid w:val="00687EC5"/>
  </w:style>
  <w:style w:type="paragraph" w:customStyle="1" w:styleId="B5BDA05CE01540D19EF8BA7464B52323">
    <w:name w:val="B5BDA05CE01540D19EF8BA7464B52323"/>
    <w:rsid w:val="00687EC5"/>
  </w:style>
  <w:style w:type="paragraph" w:customStyle="1" w:styleId="69B9004953A945C8B320B38C84FAB395">
    <w:name w:val="69B9004953A945C8B320B38C84FAB395"/>
    <w:rsid w:val="00687EC5"/>
  </w:style>
  <w:style w:type="paragraph" w:customStyle="1" w:styleId="7A43F038A631415FAC587A71B7825848">
    <w:name w:val="7A43F038A631415FAC587A71B7825848"/>
    <w:rsid w:val="00687EC5"/>
  </w:style>
  <w:style w:type="paragraph" w:customStyle="1" w:styleId="E029305DC0F54C408E26D8EF47BF9473">
    <w:name w:val="E029305DC0F54C408E26D8EF47BF9473"/>
    <w:rsid w:val="00687EC5"/>
  </w:style>
  <w:style w:type="paragraph" w:customStyle="1" w:styleId="E5C5802B37924683AD04F5D4EF72F8E4">
    <w:name w:val="E5C5802B37924683AD04F5D4EF72F8E4"/>
    <w:rsid w:val="00687EC5"/>
  </w:style>
  <w:style w:type="paragraph" w:customStyle="1" w:styleId="ACDA9C2649FE401EAE85495C4BDCA90F">
    <w:name w:val="ACDA9C2649FE401EAE85495C4BDCA90F"/>
    <w:rsid w:val="00687EC5"/>
  </w:style>
  <w:style w:type="paragraph" w:customStyle="1" w:styleId="22C2EB964BEC41D7968CBA3B7A4C49FC">
    <w:name w:val="22C2EB964BEC41D7968CBA3B7A4C49FC"/>
    <w:rsid w:val="00687EC5"/>
  </w:style>
  <w:style w:type="paragraph" w:customStyle="1" w:styleId="9360985D3D244114ADF4065668C8327A">
    <w:name w:val="9360985D3D244114ADF4065668C8327A"/>
    <w:rsid w:val="00687EC5"/>
  </w:style>
  <w:style w:type="paragraph" w:customStyle="1" w:styleId="5C591165F8544D2E8A7733559E408343">
    <w:name w:val="5C591165F8544D2E8A7733559E408343"/>
    <w:rsid w:val="00687EC5"/>
  </w:style>
  <w:style w:type="paragraph" w:customStyle="1" w:styleId="F64557566BA9485BA191A0B2622FE9F5">
    <w:name w:val="F64557566BA9485BA191A0B2622FE9F5"/>
    <w:rsid w:val="00687EC5"/>
  </w:style>
  <w:style w:type="paragraph" w:customStyle="1" w:styleId="65BB4844152E4C44939C135FA6BFF12E">
    <w:name w:val="65BB4844152E4C44939C135FA6BFF12E"/>
    <w:rsid w:val="00687EC5"/>
  </w:style>
  <w:style w:type="paragraph" w:customStyle="1" w:styleId="2A670C1719194A15B9B8976E4FF3C8CB">
    <w:name w:val="2A670C1719194A15B9B8976E4FF3C8CB"/>
    <w:rsid w:val="00687EC5"/>
  </w:style>
  <w:style w:type="paragraph" w:customStyle="1" w:styleId="D55750CC65B1457A8BC830DC7C1A8D28">
    <w:name w:val="D55750CC65B1457A8BC830DC7C1A8D28"/>
    <w:rsid w:val="00687EC5"/>
  </w:style>
  <w:style w:type="paragraph" w:customStyle="1" w:styleId="B47C0651B4614B868437A893C036ED02">
    <w:name w:val="B47C0651B4614B868437A893C036ED02"/>
    <w:rsid w:val="00687EC5"/>
  </w:style>
  <w:style w:type="paragraph" w:customStyle="1" w:styleId="D0AF9F917A3146A986173AE4C67403BC">
    <w:name w:val="D0AF9F917A3146A986173AE4C67403BC"/>
    <w:rsid w:val="00687EC5"/>
  </w:style>
  <w:style w:type="paragraph" w:customStyle="1" w:styleId="1D02DF0FA218414AA283694C350D61EE">
    <w:name w:val="1D02DF0FA218414AA283694C350D61EE"/>
    <w:rsid w:val="00687EC5"/>
  </w:style>
  <w:style w:type="paragraph" w:customStyle="1" w:styleId="442F18AA46DB459FB2303A7AB69EC1D1">
    <w:name w:val="442F18AA46DB459FB2303A7AB69EC1D1"/>
    <w:rsid w:val="00687EC5"/>
  </w:style>
  <w:style w:type="paragraph" w:customStyle="1" w:styleId="FF50CCA884F74953BEB66E12B9A40FF9">
    <w:name w:val="FF50CCA884F74953BEB66E12B9A40FF9"/>
    <w:rsid w:val="00687EC5"/>
  </w:style>
  <w:style w:type="paragraph" w:customStyle="1" w:styleId="403D52F1179B4ADD8E21EAFA8AE08AFC">
    <w:name w:val="403D52F1179B4ADD8E21EAFA8AE08AFC"/>
    <w:rsid w:val="00687EC5"/>
  </w:style>
  <w:style w:type="paragraph" w:customStyle="1" w:styleId="F029E2415BAE46FEBDD0216810D9DAA8">
    <w:name w:val="F029E2415BAE46FEBDD0216810D9DAA8"/>
    <w:rsid w:val="00687EC5"/>
  </w:style>
  <w:style w:type="paragraph" w:customStyle="1" w:styleId="5F83CCFD59B64743AA6540F9914151A6">
    <w:name w:val="5F83CCFD59B64743AA6540F9914151A6"/>
    <w:rsid w:val="00687EC5"/>
  </w:style>
  <w:style w:type="paragraph" w:customStyle="1" w:styleId="3B53671F30D7401E964D8E3B367D1C33">
    <w:name w:val="3B53671F30D7401E964D8E3B367D1C33"/>
    <w:rsid w:val="00687EC5"/>
  </w:style>
  <w:style w:type="paragraph" w:customStyle="1" w:styleId="7BB60010B2A14C17938D2420BD4578B0">
    <w:name w:val="7BB60010B2A14C17938D2420BD4578B0"/>
    <w:rsid w:val="00687EC5"/>
  </w:style>
  <w:style w:type="paragraph" w:customStyle="1" w:styleId="C71C079C5BCA454588459F2F53098C71">
    <w:name w:val="C71C079C5BCA454588459F2F53098C71"/>
    <w:rsid w:val="00687EC5"/>
  </w:style>
  <w:style w:type="paragraph" w:customStyle="1" w:styleId="3BA64DEBFB7649248D6926C751EEE812">
    <w:name w:val="3BA64DEBFB7649248D6926C751EEE812"/>
    <w:rsid w:val="00687EC5"/>
  </w:style>
  <w:style w:type="paragraph" w:customStyle="1" w:styleId="BE21C218F9624021B6AEF305B6A65789">
    <w:name w:val="BE21C218F9624021B6AEF305B6A65789"/>
    <w:rsid w:val="00687EC5"/>
  </w:style>
  <w:style w:type="paragraph" w:customStyle="1" w:styleId="8D6A556D6F9C4098915C74BD0C5EBA2D">
    <w:name w:val="8D6A556D6F9C4098915C74BD0C5EBA2D"/>
    <w:rsid w:val="00687EC5"/>
  </w:style>
  <w:style w:type="paragraph" w:customStyle="1" w:styleId="7C0709FBB52948D6AAED94E466FE101B">
    <w:name w:val="7C0709FBB52948D6AAED94E466FE101B"/>
    <w:rsid w:val="00687EC5"/>
  </w:style>
  <w:style w:type="paragraph" w:customStyle="1" w:styleId="C78564F45EFF4CCEA0EB69DBB1DB2E75">
    <w:name w:val="C78564F45EFF4CCEA0EB69DBB1DB2E75"/>
    <w:rsid w:val="00687EC5"/>
  </w:style>
  <w:style w:type="paragraph" w:customStyle="1" w:styleId="86748D80A3714D05B559FF055E977450">
    <w:name w:val="86748D80A3714D05B559FF055E977450"/>
    <w:rsid w:val="00687EC5"/>
  </w:style>
  <w:style w:type="paragraph" w:customStyle="1" w:styleId="AD626B9B6CE84B45A47878CC61EC1F70">
    <w:name w:val="AD626B9B6CE84B45A47878CC61EC1F70"/>
    <w:rsid w:val="00687EC5"/>
  </w:style>
  <w:style w:type="paragraph" w:customStyle="1" w:styleId="11399F9B1C0B41C38162FB3AAF6583A2">
    <w:name w:val="11399F9B1C0B41C38162FB3AAF6583A2"/>
    <w:rsid w:val="00687EC5"/>
  </w:style>
  <w:style w:type="paragraph" w:customStyle="1" w:styleId="26EBD2926F0E4743A661871598C9BF21">
    <w:name w:val="26EBD2926F0E4743A661871598C9BF21"/>
    <w:rsid w:val="00687EC5"/>
  </w:style>
  <w:style w:type="paragraph" w:customStyle="1" w:styleId="20A9A4041A2745DA978C0DF66E4E5141">
    <w:name w:val="20A9A4041A2745DA978C0DF66E4E5141"/>
    <w:rsid w:val="00687EC5"/>
  </w:style>
  <w:style w:type="paragraph" w:customStyle="1" w:styleId="DA924A4F054040769D736920AC3E6C1B">
    <w:name w:val="DA924A4F054040769D736920AC3E6C1B"/>
    <w:rsid w:val="00687EC5"/>
  </w:style>
  <w:style w:type="paragraph" w:customStyle="1" w:styleId="E430D2A38CB2407EB296C9841DC0BF82">
    <w:name w:val="E430D2A38CB2407EB296C9841DC0BF82"/>
    <w:rsid w:val="00687EC5"/>
  </w:style>
  <w:style w:type="paragraph" w:customStyle="1" w:styleId="9F24C0552B5D4358908B63D07574F10F">
    <w:name w:val="9F24C0552B5D4358908B63D07574F10F"/>
    <w:rsid w:val="00687EC5"/>
  </w:style>
  <w:style w:type="paragraph" w:customStyle="1" w:styleId="36B69EBE1F8E41FB9395D97BA7400DC8">
    <w:name w:val="36B69EBE1F8E41FB9395D97BA7400DC8"/>
    <w:rsid w:val="00687EC5"/>
  </w:style>
  <w:style w:type="paragraph" w:customStyle="1" w:styleId="66F617899118434A90670867BF2D8B84">
    <w:name w:val="66F617899118434A90670867BF2D8B84"/>
    <w:rsid w:val="00687EC5"/>
  </w:style>
  <w:style w:type="paragraph" w:customStyle="1" w:styleId="FDE8E0B4F817480796BDBD30EFF4CCF4">
    <w:name w:val="FDE8E0B4F817480796BDBD30EFF4CCF4"/>
    <w:rsid w:val="00687EC5"/>
  </w:style>
  <w:style w:type="paragraph" w:customStyle="1" w:styleId="E40A6E0B8573491B824A86DC78398BCF">
    <w:name w:val="E40A6E0B8573491B824A86DC78398BCF"/>
    <w:rsid w:val="00687EC5"/>
  </w:style>
  <w:style w:type="paragraph" w:customStyle="1" w:styleId="58F19396439B4D9FA48574123F7D0E90">
    <w:name w:val="58F19396439B4D9FA48574123F7D0E90"/>
    <w:rsid w:val="00687EC5"/>
  </w:style>
  <w:style w:type="paragraph" w:customStyle="1" w:styleId="73B83C9AD23E4B998663655F3E1DE8B0">
    <w:name w:val="73B83C9AD23E4B998663655F3E1DE8B0"/>
    <w:rsid w:val="00687EC5"/>
  </w:style>
  <w:style w:type="paragraph" w:customStyle="1" w:styleId="E1F3ED129E644F6C9D1BCD540650B25F">
    <w:name w:val="E1F3ED129E644F6C9D1BCD540650B25F"/>
    <w:rsid w:val="00687EC5"/>
  </w:style>
  <w:style w:type="paragraph" w:customStyle="1" w:styleId="E5BE7D33562D4012B63DDEA4D9CA0BF5">
    <w:name w:val="E5BE7D33562D4012B63DDEA4D9CA0BF5"/>
    <w:rsid w:val="00687EC5"/>
  </w:style>
  <w:style w:type="paragraph" w:customStyle="1" w:styleId="6DD3B689457A450E9DF476C18B21E878">
    <w:name w:val="6DD3B689457A450E9DF476C18B21E878"/>
    <w:rsid w:val="00687EC5"/>
  </w:style>
  <w:style w:type="paragraph" w:customStyle="1" w:styleId="3C10842E4E1E47F8984D1A241B07F5E8">
    <w:name w:val="3C10842E4E1E47F8984D1A241B07F5E8"/>
    <w:rsid w:val="00687EC5"/>
  </w:style>
  <w:style w:type="paragraph" w:customStyle="1" w:styleId="9E209764332846A0B79B9EBADECF2B03">
    <w:name w:val="9E209764332846A0B79B9EBADECF2B03"/>
    <w:rsid w:val="00687EC5"/>
  </w:style>
  <w:style w:type="paragraph" w:customStyle="1" w:styleId="58DD7F7FEC0C431A813098DB91D94EA4">
    <w:name w:val="58DD7F7FEC0C431A813098DB91D94EA4"/>
    <w:rsid w:val="00687EC5"/>
  </w:style>
  <w:style w:type="paragraph" w:customStyle="1" w:styleId="EAE8A6F46C50452C811463BB2C291270">
    <w:name w:val="EAE8A6F46C50452C811463BB2C291270"/>
    <w:rsid w:val="00687EC5"/>
  </w:style>
  <w:style w:type="paragraph" w:customStyle="1" w:styleId="85F2023F8B434CE9ADE912356197D774">
    <w:name w:val="85F2023F8B434CE9ADE912356197D774"/>
    <w:rsid w:val="00687EC5"/>
  </w:style>
  <w:style w:type="paragraph" w:customStyle="1" w:styleId="17C3981A6FEC427EA5AC3AAC1F459817">
    <w:name w:val="17C3981A6FEC427EA5AC3AAC1F459817"/>
    <w:rsid w:val="00687EC5"/>
  </w:style>
  <w:style w:type="paragraph" w:customStyle="1" w:styleId="D268E01CA636498E8D8AC0427A348B57">
    <w:name w:val="D268E01CA636498E8D8AC0427A348B57"/>
    <w:rsid w:val="00687EC5"/>
  </w:style>
  <w:style w:type="paragraph" w:customStyle="1" w:styleId="9CCF855B6DB64371A4824DDDEE926ECA">
    <w:name w:val="9CCF855B6DB64371A4824DDDEE926ECA"/>
    <w:rsid w:val="00687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372B0-6A03-4444-B587-7409E5170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19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creator>ronen_be</dc:creator>
  <cp:lastModifiedBy>Ilya Ginzburg</cp:lastModifiedBy>
  <cp:revision>9</cp:revision>
  <cp:lastPrinted>2003-07-27T14:19:00Z</cp:lastPrinted>
  <dcterms:created xsi:type="dcterms:W3CDTF">2018-01-16T07:53:00Z</dcterms:created>
  <dcterms:modified xsi:type="dcterms:W3CDTF">2018-01-23T05:11:00Z</dcterms:modified>
</cp:coreProperties>
</file>